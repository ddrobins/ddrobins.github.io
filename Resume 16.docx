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2430"/>
        <w:gridCol w:w="7650"/>
      </w:tblGrid>
      <w:tr w:rsidR="00D22492" w14:paraId="060702C6" w14:textId="77777777">
        <w:trPr>
          <w:jc w:val="center"/>
        </w:trPr>
        <w:tc>
          <w:tcPr>
            <w:tcW w:w="2430" w:type="dxa"/>
            <w:tcBorders>
              <w:right w:val="single" w:sz="4" w:space="0" w:color="auto"/>
            </w:tcBorders>
          </w:tcPr>
          <w:p w14:paraId="45110E55" w14:textId="77777777" w:rsidR="00D22492" w:rsidRPr="00013346" w:rsidRDefault="00013346" w:rsidP="00312CDC">
            <w:pPr>
              <w:pStyle w:val="YourName"/>
            </w:pPr>
            <w:r w:rsidRPr="00013346">
              <w:t>Desiree Robinson</w:t>
            </w: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3A5FBDF4" w14:textId="77777777" w:rsidR="00D22492" w:rsidRDefault="00D22492" w:rsidP="00574DEF"/>
        </w:tc>
      </w:tr>
      <w:tr w:rsidR="00FA2A27" w14:paraId="156019A6" w14:textId="77777777">
        <w:trPr>
          <w:jc w:val="center"/>
        </w:trPr>
        <w:tc>
          <w:tcPr>
            <w:tcW w:w="2430" w:type="dxa"/>
            <w:vMerge w:val="restart"/>
            <w:tcBorders>
              <w:right w:val="single" w:sz="4" w:space="0" w:color="auto"/>
            </w:tcBorders>
          </w:tcPr>
          <w:p w14:paraId="56022432" w14:textId="77777777" w:rsidR="006D1746" w:rsidRPr="006D1746" w:rsidRDefault="006D1746" w:rsidP="002E7C0B">
            <w:pPr>
              <w:pStyle w:val="ContactInfo"/>
            </w:pPr>
          </w:p>
          <w:p w14:paraId="2B3369D5" w14:textId="77777777" w:rsidR="006D1746" w:rsidRPr="006D1746" w:rsidRDefault="00013346" w:rsidP="002E7C0B">
            <w:pPr>
              <w:pStyle w:val="ContactInfo"/>
            </w:pPr>
            <w:r>
              <w:t>Denver, CO</w:t>
            </w:r>
          </w:p>
          <w:p w14:paraId="6E6FD7C8" w14:textId="77777777" w:rsidR="006D1746" w:rsidRPr="006D1746" w:rsidRDefault="00013346" w:rsidP="002E7C0B">
            <w:pPr>
              <w:pStyle w:val="ContactInfo"/>
            </w:pPr>
            <w:r>
              <w:t>720-936-4318</w:t>
            </w:r>
          </w:p>
          <w:p w14:paraId="53B617D4" w14:textId="77777777" w:rsidR="00FA2A27" w:rsidRPr="00013346" w:rsidRDefault="00013346" w:rsidP="00312CDC">
            <w:pPr>
              <w:pStyle w:val="ContactInfo"/>
              <w:rPr>
                <w:sz w:val="18"/>
                <w:szCs w:val="18"/>
              </w:rPr>
            </w:pPr>
            <w:r w:rsidRPr="00013346">
              <w:rPr>
                <w:sz w:val="18"/>
                <w:szCs w:val="18"/>
              </w:rPr>
              <w:t>robinsonddk@gmail.com</w:t>
            </w: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0BBD09BE" w14:textId="77777777" w:rsidR="00FA2A27" w:rsidRDefault="00A90B63" w:rsidP="00D22492">
            <w:pPr>
              <w:pStyle w:val="Objective"/>
            </w:pPr>
            <w:r>
              <w:t>Obj</w:t>
            </w:r>
            <w:r w:rsidR="00FA2A27" w:rsidRPr="00C45A69">
              <w:t>ective</w:t>
            </w:r>
          </w:p>
          <w:p w14:paraId="6E2B7CD0" w14:textId="48374848" w:rsidR="00FA2A27" w:rsidRDefault="005E19C3" w:rsidP="005E19C3">
            <w:pPr>
              <w:jc w:val="left"/>
            </w:pPr>
            <w:r>
              <w:t>To be a full-stack .NET developer on a team that</w:t>
            </w:r>
            <w:r w:rsidR="00013346">
              <w:t xml:space="preserve"> provides support, leadership, and camaraderie. To grow as a developer through</w:t>
            </w:r>
            <w:r w:rsidR="00BB0ED9">
              <w:t xml:space="preserve"> contribution and</w:t>
            </w:r>
            <w:r w:rsidR="00013346">
              <w:t xml:space="preserve"> collaboration.</w:t>
            </w:r>
          </w:p>
        </w:tc>
      </w:tr>
      <w:tr w:rsidR="00FA2A27" w:rsidRPr="00254782" w14:paraId="539BEACE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22C49FF1" w14:textId="77777777" w:rsidR="00FA2A27" w:rsidRPr="00254782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14:paraId="6C38A196" w14:textId="77777777" w:rsidR="00FA2A27" w:rsidRPr="004E1511" w:rsidRDefault="00B77328" w:rsidP="00FA2A27">
            <w:pPr>
              <w:pStyle w:val="Heading1"/>
            </w:pPr>
            <w:r>
              <w:t>Professional Profile</w:t>
            </w:r>
          </w:p>
        </w:tc>
      </w:tr>
      <w:tr w:rsidR="00FA2A27" w14:paraId="51066C83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1F8BCFA8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sdt>
            <w:sdtPr>
              <w:id w:val="34977412"/>
              <w:placeholder>
                <w:docPart w:val="AE8991AEAD744B89A1655F79933A0648"/>
              </w:placeholder>
            </w:sdtPr>
            <w:sdtEndPr/>
            <w:sdtContent>
              <w:p w14:paraId="51AA2C4F" w14:textId="77777777" w:rsidR="00B77328" w:rsidRPr="00B77328" w:rsidRDefault="00013346" w:rsidP="00B77328">
                <w:pPr>
                  <w:pStyle w:val="Heading2"/>
                </w:pPr>
                <w:r>
                  <w:t>Technical Capability</w:t>
                </w:r>
              </w:p>
            </w:sdtContent>
          </w:sdt>
          <w:p w14:paraId="0872A918" w14:textId="5121F0DD" w:rsidR="00F1451F" w:rsidRDefault="00F1451F" w:rsidP="00F1451F">
            <w:pPr>
              <w:pStyle w:val="ListParagraph"/>
              <w:jc w:val="left"/>
            </w:pPr>
            <w:r>
              <w:t>Work closely with Sr. Dev on Apache Cordova app using Knockout.js, MVVM</w:t>
            </w:r>
          </w:p>
          <w:p w14:paraId="31CDC1C1" w14:textId="77777777" w:rsidR="00013346" w:rsidRDefault="00013346" w:rsidP="00F1451F">
            <w:pPr>
              <w:pStyle w:val="ListParagraph"/>
              <w:jc w:val="left"/>
            </w:pPr>
            <w:r>
              <w:t>Wrote and debugged stored procedures</w:t>
            </w:r>
          </w:p>
          <w:p w14:paraId="3D8EE041" w14:textId="77777777" w:rsidR="00013346" w:rsidRDefault="00013346" w:rsidP="00F1451F">
            <w:pPr>
              <w:pStyle w:val="ListParagraph"/>
              <w:jc w:val="left"/>
            </w:pPr>
            <w:r>
              <w:t>Wrote MVC application from design to deploy: Intranet with Active Directory backend</w:t>
            </w:r>
          </w:p>
          <w:p w14:paraId="2D3E00F8" w14:textId="7C4C38E8" w:rsidR="00013346" w:rsidRDefault="005E19C3" w:rsidP="00F1451F">
            <w:pPr>
              <w:pStyle w:val="ListParagraph"/>
              <w:jc w:val="left"/>
            </w:pPr>
            <w:r>
              <w:t>Maintained and e</w:t>
            </w:r>
            <w:r w:rsidR="00013346">
              <w:t>nhanced data driven MVC 4/5 application using C#, jQuery, JavaScript, .less, CSS, HTML5, SQL, T-SQL</w:t>
            </w:r>
            <w:r>
              <w:t>, Subversion</w:t>
            </w:r>
            <w:bookmarkStart w:id="0" w:name="_GoBack"/>
            <w:bookmarkEnd w:id="0"/>
          </w:p>
          <w:p w14:paraId="3EB7FE63" w14:textId="77777777" w:rsidR="00F1451F" w:rsidRDefault="00F1451F" w:rsidP="00F1451F">
            <w:pPr>
              <w:pStyle w:val="ListParagraph"/>
              <w:jc w:val="left"/>
            </w:pPr>
            <w:r>
              <w:t>Set up projects in SonarQube</w:t>
            </w:r>
          </w:p>
          <w:p w14:paraId="33A70311" w14:textId="77777777" w:rsidR="00F1451F" w:rsidRPr="00D22492" w:rsidRDefault="00F1451F" w:rsidP="00F1451F">
            <w:pPr>
              <w:pStyle w:val="ListParagraph"/>
              <w:jc w:val="left"/>
            </w:pPr>
            <w:r>
              <w:t>Implemented TFS for version control</w:t>
            </w:r>
          </w:p>
          <w:p w14:paraId="292D7A9E" w14:textId="15DFEFDD" w:rsidR="00F1451F" w:rsidRDefault="00F1451F" w:rsidP="00F1451F">
            <w:pPr>
              <w:pStyle w:val="ListParagraph"/>
              <w:jc w:val="left"/>
            </w:pPr>
            <w:r>
              <w:t xml:space="preserve">With minimal guidance, rewrote </w:t>
            </w:r>
            <w:r w:rsidR="005E19C3">
              <w:t xml:space="preserve">WinForms C++ application using WPF &amp; </w:t>
            </w:r>
            <w:r>
              <w:t xml:space="preserve">C#, file based backend </w:t>
            </w:r>
          </w:p>
          <w:p w14:paraId="17C48DE7" w14:textId="77777777" w:rsidR="00013346" w:rsidRDefault="00F1451F" w:rsidP="00F1451F">
            <w:pPr>
              <w:pStyle w:val="ListParagraph"/>
              <w:jc w:val="left"/>
            </w:pPr>
            <w:r>
              <w:t>Architected automated test solution using CodedUI for WPF application</w:t>
            </w:r>
          </w:p>
          <w:p w14:paraId="50C5D843" w14:textId="7AA9374F" w:rsidR="005E19C3" w:rsidRDefault="005E19C3" w:rsidP="00F1451F">
            <w:pPr>
              <w:pStyle w:val="ListParagraph"/>
              <w:jc w:val="left"/>
            </w:pPr>
            <w:r>
              <w:t>Sole developer maintaining and enhancing ASP.NET Web Forms E-Commerce application</w:t>
            </w:r>
          </w:p>
        </w:tc>
      </w:tr>
      <w:tr w:rsidR="00FA2A27" w14:paraId="6651802F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7E7DC630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sdt>
            <w:sdtPr>
              <w:id w:val="34977467"/>
              <w:placeholder>
                <w:docPart w:val="6B2D57F7D0AB4960AEE3C7A0ADBAD408"/>
              </w:placeholder>
            </w:sdtPr>
            <w:sdtEndPr/>
            <w:sdtContent>
              <w:p w14:paraId="3A290F28" w14:textId="77777777" w:rsidR="00312CDC" w:rsidRPr="00B77328" w:rsidRDefault="00F1451F" w:rsidP="007921B2">
                <w:pPr>
                  <w:pStyle w:val="Heading2"/>
                  <w:jc w:val="left"/>
                </w:pPr>
                <w:r>
                  <w:t xml:space="preserve">Project </w:t>
                </w:r>
                <w:r w:rsidR="007921B2">
                  <w:t>Accountability</w:t>
                </w:r>
              </w:p>
            </w:sdtContent>
          </w:sdt>
          <w:p w14:paraId="543744C7" w14:textId="77777777" w:rsidR="00312CDC" w:rsidRDefault="00F1451F" w:rsidP="007921B2">
            <w:pPr>
              <w:pStyle w:val="ListParagraph"/>
              <w:jc w:val="left"/>
            </w:pPr>
            <w:r>
              <w:t>Participates in standup, planning, retro</w:t>
            </w:r>
          </w:p>
          <w:p w14:paraId="67565890" w14:textId="77777777" w:rsidR="00F1451F" w:rsidRPr="00D22492" w:rsidRDefault="00F1451F" w:rsidP="007921B2">
            <w:pPr>
              <w:pStyle w:val="ListParagraph"/>
              <w:jc w:val="left"/>
            </w:pPr>
            <w:r>
              <w:t>Initiated and implemented Visual Studio Team Services and scrum processes/practices</w:t>
            </w:r>
          </w:p>
          <w:p w14:paraId="76907715" w14:textId="77777777" w:rsidR="00312CDC" w:rsidRDefault="00F1451F" w:rsidP="007921B2">
            <w:pPr>
              <w:pStyle w:val="ListParagraph"/>
              <w:jc w:val="left"/>
            </w:pPr>
            <w:r>
              <w:t>Initiated use of code reviews (Visual Studio)</w:t>
            </w:r>
          </w:p>
          <w:p w14:paraId="1F355A9D" w14:textId="77777777" w:rsidR="00FA2A27" w:rsidRDefault="00F1451F" w:rsidP="007921B2">
            <w:pPr>
              <w:pStyle w:val="ListParagraph"/>
              <w:jc w:val="left"/>
            </w:pPr>
            <w:r>
              <w:t>Worked with Product Owner to define business requirements</w:t>
            </w:r>
          </w:p>
          <w:p w14:paraId="5CE207C9" w14:textId="77777777" w:rsidR="00F1451F" w:rsidRDefault="00F1451F" w:rsidP="007921B2">
            <w:pPr>
              <w:pStyle w:val="ListParagraph"/>
              <w:jc w:val="left"/>
            </w:pPr>
            <w:r>
              <w:t>Created application documentation: Use Case Diagram, Data Flow Diagram</w:t>
            </w:r>
            <w:r w:rsidR="007921B2">
              <w:t>, Design Mockups: PowerPoint &amp; Balsamiq</w:t>
            </w:r>
          </w:p>
        </w:tc>
      </w:tr>
      <w:tr w:rsidR="00FA2A27" w14:paraId="359D196D" w14:textId="77777777" w:rsidTr="009F10C0">
        <w:trPr>
          <w:trHeight w:val="1908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5FAF86EE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sdt>
            <w:sdtPr>
              <w:id w:val="34977471"/>
              <w:placeholder>
                <w:docPart w:val="49B617C09235455D9D2ADA78561034EA"/>
              </w:placeholder>
            </w:sdtPr>
            <w:sdtEndPr/>
            <w:sdtContent>
              <w:p w14:paraId="6BD83BF7" w14:textId="77777777" w:rsidR="00312CDC" w:rsidRPr="00B77328" w:rsidRDefault="007921B2" w:rsidP="00312CDC">
                <w:pPr>
                  <w:pStyle w:val="Heading2"/>
                </w:pPr>
                <w:r>
                  <w:t>Professional Capability</w:t>
                </w:r>
              </w:p>
            </w:sdtContent>
          </w:sdt>
          <w:p w14:paraId="618154F6" w14:textId="77777777" w:rsidR="00312CDC" w:rsidRPr="00D22492" w:rsidRDefault="007921B2" w:rsidP="00312CDC">
            <w:pPr>
              <w:pStyle w:val="ListParagraph"/>
            </w:pPr>
            <w:r>
              <w:t>Seek to continuously improve work processes which impact self and other team members</w:t>
            </w:r>
          </w:p>
          <w:p w14:paraId="39A5404D" w14:textId="77777777" w:rsidR="00312CDC" w:rsidRDefault="007921B2" w:rsidP="00312CDC">
            <w:pPr>
              <w:pStyle w:val="ListParagraph"/>
            </w:pPr>
            <w:r>
              <w:t>Able to ask for clarification of business or technical requirements</w:t>
            </w:r>
          </w:p>
          <w:p w14:paraId="13A0A922" w14:textId="77777777" w:rsidR="007921B2" w:rsidRDefault="007921B2" w:rsidP="00312CDC">
            <w:pPr>
              <w:pStyle w:val="ListParagraph"/>
            </w:pPr>
            <w:r>
              <w:t>Welcomes constructive criticism or alternative solutions</w:t>
            </w:r>
          </w:p>
          <w:p w14:paraId="15854B0E" w14:textId="77777777" w:rsidR="00FA2A27" w:rsidRDefault="007921B2" w:rsidP="00312CDC">
            <w:pPr>
              <w:pStyle w:val="ListParagraph"/>
            </w:pPr>
            <w:r>
              <w:t xml:space="preserve">Comfortable presenting to stakeholders </w:t>
            </w:r>
          </w:p>
        </w:tc>
      </w:tr>
      <w:tr w:rsidR="00FA2A27" w14:paraId="3D1CEAED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66E52D0F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14:paraId="00FE76B7" w14:textId="77777777" w:rsidR="00FA2A27" w:rsidRPr="00BF4546" w:rsidRDefault="00B77328" w:rsidP="00FA2A27">
            <w:pPr>
              <w:pStyle w:val="Heading1"/>
            </w:pPr>
            <w:r>
              <w:t>Work History</w:t>
            </w:r>
          </w:p>
        </w:tc>
      </w:tr>
      <w:tr w:rsidR="00FA2A27" w14:paraId="2BF50A7E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196D5287" w14:textId="77777777" w:rsidR="00FA2A27" w:rsidRDefault="00FA2A27" w:rsidP="00FA2A27"/>
        </w:tc>
        <w:tc>
          <w:tcPr>
            <w:tcW w:w="7650" w:type="dxa"/>
            <w:tcBorders>
              <w:left w:val="single" w:sz="4" w:space="0" w:color="auto"/>
            </w:tcBorders>
          </w:tcPr>
          <w:p w14:paraId="1203CE7A" w14:textId="51401386" w:rsidR="009F10C0" w:rsidRDefault="009F10C0" w:rsidP="00D22492">
            <w:r>
              <w:t>2/2016-Current, Software Developer</w:t>
            </w:r>
            <w:r w:rsidR="005E19C3">
              <w:t>, Inventory Management App</w:t>
            </w:r>
          </w:p>
          <w:p w14:paraId="3714D219" w14:textId="77777777" w:rsidR="00B77328" w:rsidRDefault="009F10C0" w:rsidP="00D22492">
            <w:r>
              <w:t>4/2015-1/2016</w:t>
            </w:r>
            <w:r w:rsidR="000401D8">
              <w:t xml:space="preserve">, </w:t>
            </w:r>
            <w:sdt>
              <w:sdtPr>
                <w:id w:val="34977510"/>
                <w:placeholder>
                  <w:docPart w:val="2EDB23AD2E564B1A9E98971B4720ED3D"/>
                </w:placeholder>
              </w:sdtPr>
              <w:sdtEndPr/>
              <w:sdtContent>
                <w:r>
                  <w:t>Software Developer</w:t>
                </w:r>
              </w:sdtContent>
            </w:sdt>
            <w:r w:rsidR="000401D8">
              <w:t xml:space="preserve">, </w:t>
            </w:r>
            <w:r>
              <w:t>BCIT, LLC</w:t>
            </w:r>
            <w:r w:rsidR="00B77328">
              <w:t xml:space="preserve">, </w:t>
            </w:r>
            <w:r>
              <w:t>Centennial, CO</w:t>
            </w:r>
          </w:p>
          <w:p w14:paraId="34CCD044" w14:textId="77777777" w:rsidR="00312CDC" w:rsidRDefault="009F10C0" w:rsidP="00312CDC">
            <w:r>
              <w:t>10/2013-4/2014</w:t>
            </w:r>
            <w:r w:rsidR="00312CDC">
              <w:t xml:space="preserve">, </w:t>
            </w:r>
            <w:sdt>
              <w:sdtPr>
                <w:id w:val="34977591"/>
                <w:placeholder>
                  <w:docPart w:val="5CA8375AA2394455BFB963E47508E388"/>
                </w:placeholder>
              </w:sdtPr>
              <w:sdtEndPr/>
              <w:sdtContent>
                <w:r>
                  <w:t>Software Consultant</w:t>
                </w:r>
              </w:sdtContent>
            </w:sdt>
            <w:r w:rsidR="00312CDC">
              <w:t xml:space="preserve">, </w:t>
            </w:r>
            <w:r>
              <w:t>NotionONE</w:t>
            </w:r>
            <w:r w:rsidR="00312CDC">
              <w:t xml:space="preserve">, </w:t>
            </w:r>
            <w:r>
              <w:t>Highlands Ranch, CO</w:t>
            </w:r>
          </w:p>
          <w:p w14:paraId="305E899C" w14:textId="77777777" w:rsidR="00312CDC" w:rsidRDefault="009F10C0" w:rsidP="00312CDC">
            <w:r>
              <w:t>3/2013-8/2013</w:t>
            </w:r>
            <w:r w:rsidR="00312CDC">
              <w:t xml:space="preserve">, </w:t>
            </w:r>
            <w:sdt>
              <w:sdtPr>
                <w:id w:val="34977595"/>
                <w:placeholder>
                  <w:docPart w:val="42170C554C6B4737AE1D5A342186EE31"/>
                </w:placeholder>
              </w:sdtPr>
              <w:sdtEndPr/>
              <w:sdtContent>
                <w:r>
                  <w:t>Associate Consultant</w:t>
                </w:r>
              </w:sdtContent>
            </w:sdt>
            <w:r w:rsidR="00312CDC">
              <w:t xml:space="preserve">, </w:t>
            </w:r>
            <w:r>
              <w:t>Statera</w:t>
            </w:r>
            <w:r w:rsidR="00312CDC">
              <w:t xml:space="preserve">, </w:t>
            </w:r>
            <w:r>
              <w:t>Englewood, CO</w:t>
            </w:r>
          </w:p>
          <w:p w14:paraId="35D1F566" w14:textId="77777777" w:rsidR="009F10C0" w:rsidRDefault="009F10C0" w:rsidP="009F10C0">
            <w:r>
              <w:t>8/2008-12/2012</w:t>
            </w:r>
            <w:r w:rsidR="00312CDC">
              <w:t xml:space="preserve">, </w:t>
            </w:r>
            <w:sdt>
              <w:sdtPr>
                <w:id w:val="34977599"/>
                <w:placeholder>
                  <w:docPart w:val="30663E2F4B604F5989BA72B482F4A397"/>
                </w:placeholder>
              </w:sdtPr>
              <w:sdtEndPr/>
              <w:sdtContent>
                <w:r>
                  <w:t>Student</w:t>
                </w:r>
              </w:sdtContent>
            </w:sdt>
            <w:r w:rsidR="00312CDC">
              <w:t xml:space="preserve">, </w:t>
            </w:r>
            <w:r>
              <w:t>Metropolitan State University of Denver</w:t>
            </w:r>
          </w:p>
          <w:p w14:paraId="52C007B8" w14:textId="77777777" w:rsidR="00FA2A27" w:rsidRDefault="009F10C0" w:rsidP="009F10C0">
            <w:r>
              <w:t>4/2006-12/2010</w:t>
            </w:r>
            <w:r w:rsidR="00312CDC">
              <w:t xml:space="preserve">, </w:t>
            </w:r>
            <w:sdt>
              <w:sdtPr>
                <w:id w:val="34977603"/>
                <w:placeholder>
                  <w:docPart w:val="CF29C46B09AE4390B0F5B38FFBD478C2"/>
                </w:placeholder>
              </w:sdtPr>
              <w:sdtEndPr/>
              <w:sdtContent>
                <w:r>
                  <w:t>Phlebotomist/Team Lead</w:t>
                </w:r>
              </w:sdtContent>
            </w:sdt>
            <w:r w:rsidR="00312CDC">
              <w:t xml:space="preserve">, </w:t>
            </w:r>
            <w:r>
              <w:t>Bonfils Blood Center</w:t>
            </w:r>
            <w:r w:rsidR="00312CDC">
              <w:t xml:space="preserve">, </w:t>
            </w:r>
            <w:r>
              <w:t>Denver, CO</w:t>
            </w:r>
          </w:p>
        </w:tc>
      </w:tr>
    </w:tbl>
    <w:p w14:paraId="72A045C8" w14:textId="77777777" w:rsidR="00312CDC" w:rsidRDefault="00312CDC" w:rsidP="00312CDC">
      <w:pPr>
        <w:ind w:left="0"/>
      </w:pPr>
    </w:p>
    <w:sectPr w:rsidR="00312CDC" w:rsidSect="00574DEF">
      <w:headerReference w:type="first" r:id="rId8"/>
      <w:pgSz w:w="12240" w:h="15840"/>
      <w:pgMar w:top="1008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5C0FD" w14:textId="77777777" w:rsidR="00786E3E" w:rsidRDefault="00786E3E">
      <w:r>
        <w:separator/>
      </w:r>
    </w:p>
  </w:endnote>
  <w:endnote w:type="continuationSeparator" w:id="0">
    <w:p w14:paraId="0C981598" w14:textId="77777777" w:rsidR="00786E3E" w:rsidRDefault="00786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D3B73" w14:textId="77777777" w:rsidR="00786E3E" w:rsidRDefault="00786E3E">
      <w:r>
        <w:separator/>
      </w:r>
    </w:p>
  </w:footnote>
  <w:footnote w:type="continuationSeparator" w:id="0">
    <w:p w14:paraId="21CF1CF9" w14:textId="77777777" w:rsidR="00786E3E" w:rsidRDefault="00786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98978" w14:textId="77777777" w:rsidR="00D22492" w:rsidRDefault="00D2249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601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06E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D83E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3C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90280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CED1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6B3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D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1CD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48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712C0C18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46"/>
    <w:rsid w:val="00013346"/>
    <w:rsid w:val="000401D8"/>
    <w:rsid w:val="000F4FCF"/>
    <w:rsid w:val="00105DD8"/>
    <w:rsid w:val="001E4493"/>
    <w:rsid w:val="00290A37"/>
    <w:rsid w:val="002E7C0B"/>
    <w:rsid w:val="00312CDC"/>
    <w:rsid w:val="003222DF"/>
    <w:rsid w:val="003A2BF3"/>
    <w:rsid w:val="003C700A"/>
    <w:rsid w:val="004072B1"/>
    <w:rsid w:val="004E2AA5"/>
    <w:rsid w:val="004F5FBF"/>
    <w:rsid w:val="00574DEF"/>
    <w:rsid w:val="0058554D"/>
    <w:rsid w:val="005918C3"/>
    <w:rsid w:val="005E19C3"/>
    <w:rsid w:val="00646965"/>
    <w:rsid w:val="0067667D"/>
    <w:rsid w:val="006D1746"/>
    <w:rsid w:val="00761508"/>
    <w:rsid w:val="00786E3E"/>
    <w:rsid w:val="007921B2"/>
    <w:rsid w:val="008B1272"/>
    <w:rsid w:val="008C75BD"/>
    <w:rsid w:val="008D7D4C"/>
    <w:rsid w:val="008F6EBC"/>
    <w:rsid w:val="0093551F"/>
    <w:rsid w:val="00962AB4"/>
    <w:rsid w:val="00964F56"/>
    <w:rsid w:val="009B45E1"/>
    <w:rsid w:val="009C4504"/>
    <w:rsid w:val="009F10C0"/>
    <w:rsid w:val="00A329E6"/>
    <w:rsid w:val="00A85F1C"/>
    <w:rsid w:val="00A90B63"/>
    <w:rsid w:val="00B77328"/>
    <w:rsid w:val="00BB0ED9"/>
    <w:rsid w:val="00BB645A"/>
    <w:rsid w:val="00C44742"/>
    <w:rsid w:val="00C45A69"/>
    <w:rsid w:val="00C55D6A"/>
    <w:rsid w:val="00CD362E"/>
    <w:rsid w:val="00D15422"/>
    <w:rsid w:val="00D22492"/>
    <w:rsid w:val="00E45E1A"/>
    <w:rsid w:val="00F1451F"/>
    <w:rsid w:val="00F1730E"/>
    <w:rsid w:val="00F31C5A"/>
    <w:rsid w:val="00FA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BE71C"/>
  <w15:docId w15:val="{2CB1E251-1121-4D79-83CE-54D63BB7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492"/>
    <w:pPr>
      <w:spacing w:before="60" w:after="60" w:line="276" w:lineRule="auto"/>
      <w:ind w:left="158"/>
      <w:jc w:val="both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D22492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qFormat/>
    <w:rsid w:val="00D22492"/>
    <w:pPr>
      <w:spacing w:before="120" w:line="220" w:lineRule="atLeast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B77328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92"/>
    <w:pPr>
      <w:numPr>
        <w:numId w:val="1"/>
      </w:numPr>
      <w:tabs>
        <w:tab w:val="clear" w:pos="360"/>
      </w:tabs>
      <w:spacing w:line="220" w:lineRule="atLeast"/>
      <w:ind w:left="533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D22492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D22492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D22492"/>
    <w:rPr>
      <w:rFonts w:asciiTheme="majorHAnsi" w:hAnsiTheme="majorHAnsi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D22492"/>
    <w:pPr>
      <w:spacing w:before="0"/>
    </w:pPr>
  </w:style>
  <w:style w:type="character" w:styleId="PlaceholderText">
    <w:name w:val="Placeholder Text"/>
    <w:basedOn w:val="DefaultParagraphFont"/>
    <w:uiPriority w:val="99"/>
    <w:semiHidden/>
    <w:rsid w:val="00312CD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312C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12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iree\AppData\Roaming\Microsoft\Templates\Functional%20resume%20(Vertic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8991AEAD744B89A1655F79933A0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51E91-CE82-4841-BD2F-3C0DBB94AFCE}"/>
      </w:docPartPr>
      <w:docPartBody>
        <w:p w:rsidR="00B70DE4" w:rsidRDefault="006812A4">
          <w:pPr>
            <w:pStyle w:val="AE8991AEAD744B89A1655F79933A0648"/>
          </w:pPr>
          <w:r>
            <w:t>[Field or Area of Accomplishment]</w:t>
          </w:r>
        </w:p>
      </w:docPartBody>
    </w:docPart>
    <w:docPart>
      <w:docPartPr>
        <w:name w:val="6B2D57F7D0AB4960AEE3C7A0ADBAD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EFBFA-F2EF-4B76-B5BC-A6A5FE955876}"/>
      </w:docPartPr>
      <w:docPartBody>
        <w:p w:rsidR="00B70DE4" w:rsidRDefault="006812A4">
          <w:pPr>
            <w:pStyle w:val="6B2D57F7D0AB4960AEE3C7A0ADBAD408"/>
          </w:pPr>
          <w:r>
            <w:t>[Field or Area of Accomplishment]</w:t>
          </w:r>
        </w:p>
      </w:docPartBody>
    </w:docPart>
    <w:docPart>
      <w:docPartPr>
        <w:name w:val="49B617C09235455D9D2ADA7856103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C55E7-6883-48FD-A344-1462E602DCC6}"/>
      </w:docPartPr>
      <w:docPartBody>
        <w:p w:rsidR="00B70DE4" w:rsidRDefault="006812A4">
          <w:pPr>
            <w:pStyle w:val="49B617C09235455D9D2ADA78561034EA"/>
          </w:pPr>
          <w:r>
            <w:t>[Field or Area of Accomplishment]</w:t>
          </w:r>
        </w:p>
      </w:docPartBody>
    </w:docPart>
    <w:docPart>
      <w:docPartPr>
        <w:name w:val="2EDB23AD2E564B1A9E98971B4720E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371F3-D3AD-4DFC-AB70-936AB74A4D03}"/>
      </w:docPartPr>
      <w:docPartBody>
        <w:p w:rsidR="00B70DE4" w:rsidRDefault="006812A4">
          <w:pPr>
            <w:pStyle w:val="2EDB23AD2E564B1A9E98971B4720ED3D"/>
          </w:pPr>
          <w:r>
            <w:t>[Job Title]</w:t>
          </w:r>
        </w:p>
      </w:docPartBody>
    </w:docPart>
    <w:docPart>
      <w:docPartPr>
        <w:name w:val="5CA8375AA2394455BFB963E47508E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9875B-CD05-4328-8E1A-32B507DE1235}"/>
      </w:docPartPr>
      <w:docPartBody>
        <w:p w:rsidR="00B70DE4" w:rsidRDefault="006812A4">
          <w:pPr>
            <w:pStyle w:val="5CA8375AA2394455BFB963E47508E388"/>
          </w:pPr>
          <w:r>
            <w:t>[Job Title]</w:t>
          </w:r>
        </w:p>
      </w:docPartBody>
    </w:docPart>
    <w:docPart>
      <w:docPartPr>
        <w:name w:val="42170C554C6B4737AE1D5A342186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B21AE-E179-4FA5-B373-070574C79598}"/>
      </w:docPartPr>
      <w:docPartBody>
        <w:p w:rsidR="00B70DE4" w:rsidRDefault="006812A4">
          <w:pPr>
            <w:pStyle w:val="42170C554C6B4737AE1D5A342186EE31"/>
          </w:pPr>
          <w:r>
            <w:t>[Job Title]</w:t>
          </w:r>
        </w:p>
      </w:docPartBody>
    </w:docPart>
    <w:docPart>
      <w:docPartPr>
        <w:name w:val="30663E2F4B604F5989BA72B482F4A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93AB9-7246-4A9D-99E4-6A2DAFBEAB23}"/>
      </w:docPartPr>
      <w:docPartBody>
        <w:p w:rsidR="00B70DE4" w:rsidRDefault="006812A4">
          <w:pPr>
            <w:pStyle w:val="30663E2F4B604F5989BA72B482F4A397"/>
          </w:pPr>
          <w:r>
            <w:t>[Job Title]</w:t>
          </w:r>
        </w:p>
      </w:docPartBody>
    </w:docPart>
    <w:docPart>
      <w:docPartPr>
        <w:name w:val="CF29C46B09AE4390B0F5B38FFBD47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2E01-D772-4D01-B3CA-FA2B991E7660}"/>
      </w:docPartPr>
      <w:docPartBody>
        <w:p w:rsidR="00B70DE4" w:rsidRDefault="006812A4">
          <w:pPr>
            <w:pStyle w:val="CF29C46B09AE4390B0F5B38FFBD478C2"/>
          </w:pPr>
          <w:r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A4"/>
    <w:rsid w:val="006812A4"/>
    <w:rsid w:val="00801326"/>
    <w:rsid w:val="00B7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E3C18BC6B34A038D9524D62B6B4138">
    <w:name w:val="F0E3C18BC6B34A038D9524D62B6B4138"/>
  </w:style>
  <w:style w:type="paragraph" w:customStyle="1" w:styleId="70D0B49054F949ABA073DFBA5E18F914">
    <w:name w:val="70D0B49054F949ABA073DFBA5E18F914"/>
  </w:style>
  <w:style w:type="paragraph" w:customStyle="1" w:styleId="7A5F1CB8E2094751985EDA6F8267C2EF">
    <w:name w:val="7A5F1CB8E2094751985EDA6F8267C2EF"/>
  </w:style>
  <w:style w:type="paragraph" w:customStyle="1" w:styleId="9535024BB637487DA6718AFD9135BBFE">
    <w:name w:val="9535024BB637487DA6718AFD9135BBFE"/>
  </w:style>
  <w:style w:type="paragraph" w:customStyle="1" w:styleId="4AF302F3E5234B519D7302195B7378C1">
    <w:name w:val="4AF302F3E5234B519D7302195B7378C1"/>
  </w:style>
  <w:style w:type="paragraph" w:customStyle="1" w:styleId="C9344CF49CE1496CBB4C0FEA175E4EBE">
    <w:name w:val="C9344CF49CE1496CBB4C0FEA175E4EBE"/>
  </w:style>
  <w:style w:type="paragraph" w:customStyle="1" w:styleId="AE8991AEAD744B89A1655F79933A0648">
    <w:name w:val="AE8991AEAD744B89A1655F79933A0648"/>
  </w:style>
  <w:style w:type="paragraph" w:customStyle="1" w:styleId="59BF4CBA84BD425A94CDC403400C1870">
    <w:name w:val="59BF4CBA84BD425A94CDC403400C1870"/>
  </w:style>
  <w:style w:type="paragraph" w:customStyle="1" w:styleId="C569D6C1874C4E058E04D168BE9BC786">
    <w:name w:val="C569D6C1874C4E058E04D168BE9BC786"/>
  </w:style>
  <w:style w:type="paragraph" w:customStyle="1" w:styleId="16E45CBEEC534C55B38747C21CA6020C">
    <w:name w:val="16E45CBEEC534C55B38747C21CA6020C"/>
  </w:style>
  <w:style w:type="paragraph" w:customStyle="1" w:styleId="6B2D57F7D0AB4960AEE3C7A0ADBAD408">
    <w:name w:val="6B2D57F7D0AB4960AEE3C7A0ADBAD408"/>
  </w:style>
  <w:style w:type="paragraph" w:customStyle="1" w:styleId="CF2B43519EA3493492D7198E67EF7824">
    <w:name w:val="CF2B43519EA3493492D7198E67EF7824"/>
  </w:style>
  <w:style w:type="paragraph" w:customStyle="1" w:styleId="E1630B7B04F24608926C6915C0FE7176">
    <w:name w:val="E1630B7B04F24608926C6915C0FE7176"/>
  </w:style>
  <w:style w:type="paragraph" w:customStyle="1" w:styleId="49B617C09235455D9D2ADA78561034EA">
    <w:name w:val="49B617C09235455D9D2ADA78561034EA"/>
  </w:style>
  <w:style w:type="paragraph" w:customStyle="1" w:styleId="9EDF0FAD220E48B9A575182717BDCF77">
    <w:name w:val="9EDF0FAD220E48B9A575182717BDCF77"/>
  </w:style>
  <w:style w:type="paragraph" w:customStyle="1" w:styleId="3C047432F4144FADA9DE13C541D1255D">
    <w:name w:val="3C047432F4144FADA9DE13C541D1255D"/>
  </w:style>
  <w:style w:type="paragraph" w:customStyle="1" w:styleId="7647E05192C94D5092CDA9EE64CEFE33">
    <w:name w:val="7647E05192C94D5092CDA9EE64CEFE33"/>
  </w:style>
  <w:style w:type="paragraph" w:customStyle="1" w:styleId="413DC15FD2884D6582911DC316701719">
    <w:name w:val="413DC15FD2884D6582911DC316701719"/>
  </w:style>
  <w:style w:type="paragraph" w:customStyle="1" w:styleId="F528793BD1074F94913B35A2D0609C67">
    <w:name w:val="F528793BD1074F94913B35A2D0609C67"/>
  </w:style>
  <w:style w:type="paragraph" w:customStyle="1" w:styleId="2DE8CADD2A744AA399BEA39CB8B40795">
    <w:name w:val="2DE8CADD2A744AA399BEA39CB8B40795"/>
  </w:style>
  <w:style w:type="paragraph" w:customStyle="1" w:styleId="F06A8D27B6494DEE8A7D69FF7F06F746">
    <w:name w:val="F06A8D27B6494DEE8A7D69FF7F06F746"/>
  </w:style>
  <w:style w:type="paragraph" w:customStyle="1" w:styleId="CB35799EEA194924878773CD56218011">
    <w:name w:val="CB35799EEA194924878773CD56218011"/>
  </w:style>
  <w:style w:type="paragraph" w:customStyle="1" w:styleId="BAB5456150DE4266B3EA05900434D282">
    <w:name w:val="BAB5456150DE4266B3EA05900434D282"/>
  </w:style>
  <w:style w:type="paragraph" w:customStyle="1" w:styleId="2EDB23AD2E564B1A9E98971B4720ED3D">
    <w:name w:val="2EDB23AD2E564B1A9E98971B4720ED3D"/>
  </w:style>
  <w:style w:type="paragraph" w:customStyle="1" w:styleId="894366525A304ECB88F8B83D2BA7C996">
    <w:name w:val="894366525A304ECB88F8B83D2BA7C996"/>
  </w:style>
  <w:style w:type="paragraph" w:customStyle="1" w:styleId="E00404DD31CE4316B484EB91D7EE99AA">
    <w:name w:val="E00404DD31CE4316B484EB91D7EE99AA"/>
  </w:style>
  <w:style w:type="paragraph" w:customStyle="1" w:styleId="536CD34286EB4444990FB431CFF669E2">
    <w:name w:val="536CD34286EB4444990FB431CFF669E2"/>
  </w:style>
  <w:style w:type="paragraph" w:customStyle="1" w:styleId="5CA8375AA2394455BFB963E47508E388">
    <w:name w:val="5CA8375AA2394455BFB963E47508E388"/>
  </w:style>
  <w:style w:type="paragraph" w:customStyle="1" w:styleId="7D17D96FBD2847B59EF69125F18F3DE8">
    <w:name w:val="7D17D96FBD2847B59EF69125F18F3DE8"/>
  </w:style>
  <w:style w:type="paragraph" w:customStyle="1" w:styleId="2DF24E9018C34C65AE4FD041211627DD">
    <w:name w:val="2DF24E9018C34C65AE4FD041211627DD"/>
  </w:style>
  <w:style w:type="paragraph" w:customStyle="1" w:styleId="B6EBD29AFF144B21B78C26BAB2B2B9DA">
    <w:name w:val="B6EBD29AFF144B21B78C26BAB2B2B9DA"/>
  </w:style>
  <w:style w:type="paragraph" w:customStyle="1" w:styleId="42170C554C6B4737AE1D5A342186EE31">
    <w:name w:val="42170C554C6B4737AE1D5A342186EE31"/>
  </w:style>
  <w:style w:type="paragraph" w:customStyle="1" w:styleId="E35E697D7E494E7A8D1C6DDA901E39DA">
    <w:name w:val="E35E697D7E494E7A8D1C6DDA901E39DA"/>
  </w:style>
  <w:style w:type="paragraph" w:customStyle="1" w:styleId="B2A823EC804B464DA31E402AC0EEBADD">
    <w:name w:val="B2A823EC804B464DA31E402AC0EEBADD"/>
  </w:style>
  <w:style w:type="paragraph" w:customStyle="1" w:styleId="AC326469FA964A2C8DE480B2F8880AE3">
    <w:name w:val="AC326469FA964A2C8DE480B2F8880AE3"/>
  </w:style>
  <w:style w:type="paragraph" w:customStyle="1" w:styleId="30663E2F4B604F5989BA72B482F4A397">
    <w:name w:val="30663E2F4B604F5989BA72B482F4A397"/>
  </w:style>
  <w:style w:type="paragraph" w:customStyle="1" w:styleId="F079067EF21D4579A19B001871EFB569">
    <w:name w:val="F079067EF21D4579A19B001871EFB569"/>
  </w:style>
  <w:style w:type="paragraph" w:customStyle="1" w:styleId="128A31163B96481F8598B8879B2B5100">
    <w:name w:val="128A31163B96481F8598B8879B2B5100"/>
  </w:style>
  <w:style w:type="paragraph" w:customStyle="1" w:styleId="E515F8B7C8B5429F97A6651B9BD66CC9">
    <w:name w:val="E515F8B7C8B5429F97A6651B9BD66CC9"/>
  </w:style>
  <w:style w:type="paragraph" w:customStyle="1" w:styleId="CF29C46B09AE4390B0F5B38FFBD478C2">
    <w:name w:val="CF29C46B09AE4390B0F5B38FFBD478C2"/>
  </w:style>
  <w:style w:type="paragraph" w:customStyle="1" w:styleId="D578B55FD029460F964F21C8C37B238C">
    <w:name w:val="D578B55FD029460F964F21C8C37B238C"/>
  </w:style>
  <w:style w:type="paragraph" w:customStyle="1" w:styleId="EA037417DB47420A8E5C7A3A7FFCA6B2">
    <w:name w:val="EA037417DB47420A8E5C7A3A7FFCA6B2"/>
  </w:style>
  <w:style w:type="paragraph" w:customStyle="1" w:styleId="EED57AFB6DF545BBA7021CB621A65973">
    <w:name w:val="EED57AFB6DF545BBA7021CB621A65973"/>
  </w:style>
  <w:style w:type="paragraph" w:customStyle="1" w:styleId="F3B30EB8EF5A4E27BD24DE1CCA716E2C">
    <w:name w:val="F3B30EB8EF5A4E27BD24DE1CCA716E2C"/>
  </w:style>
  <w:style w:type="paragraph" w:customStyle="1" w:styleId="EA033171B6B64446911074C67DCA9D75">
    <w:name w:val="EA033171B6B64446911074C67DCA9D75"/>
  </w:style>
  <w:style w:type="paragraph" w:customStyle="1" w:styleId="BB197607BD674502ABA9D522EE5F9051">
    <w:name w:val="BB197607BD674502ABA9D522EE5F9051"/>
  </w:style>
  <w:style w:type="paragraph" w:customStyle="1" w:styleId="BE766309CCA54A6FB7A5ADF472EA7ECE">
    <w:name w:val="BE766309CCA54A6FB7A5ADF472EA7E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D16011-CE0A-4E2D-AC45-CC5E353C1B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(Vertical design)</Template>
  <TotalTime>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(Vertical design)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(Vertical design)</dc:title>
  <dc:creator>Desiree Robinson</dc:creator>
  <cp:keywords/>
  <cp:lastModifiedBy>Desiree Robinson</cp:lastModifiedBy>
  <cp:revision>4</cp:revision>
  <dcterms:created xsi:type="dcterms:W3CDTF">2016-10-21T17:00:00Z</dcterms:created>
  <dcterms:modified xsi:type="dcterms:W3CDTF">2016-10-21T17:27:00Z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TC062851841033</vt:lpwstr>
  </property>
</Properties>
</file>